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ascii="宋体" w:hAnsi="宋体" w:eastAsia="宋体" w:cs="宋体"/>
          <w:b w:val="0"/>
          <w:bCs/>
          <w:i w:val="0"/>
          <w:caps w:val="0"/>
          <w:color w:val="333333"/>
          <w:spacing w:val="0"/>
          <w:sz w:val="48"/>
          <w:szCs w:val="48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48"/>
          <w:szCs w:val="48"/>
          <w:shd w:val="clear" w:fill="F9F9F9"/>
        </w:rPr>
        <w:t>iPhone界面尺寸</w:t>
      </w:r>
    </w:p>
    <w:tbl>
      <w:tblPr>
        <w:tblW w:w="836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0"/>
        <w:gridCol w:w="1186"/>
        <w:gridCol w:w="572"/>
        <w:gridCol w:w="900"/>
        <w:gridCol w:w="905"/>
        <w:gridCol w:w="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35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</w:t>
            </w:r>
          </w:p>
        </w:tc>
        <w:tc>
          <w:tcPr>
            <w:tcW w:w="1156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分辨率</w:t>
            </w:r>
          </w:p>
        </w:tc>
        <w:tc>
          <w:tcPr>
            <w:tcW w:w="542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PPI</w:t>
            </w:r>
          </w:p>
        </w:tc>
        <w:tc>
          <w:tcPr>
            <w:tcW w:w="87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状态栏高度</w:t>
            </w:r>
          </w:p>
        </w:tc>
        <w:tc>
          <w:tcPr>
            <w:tcW w:w="875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导航栏高度</w:t>
            </w:r>
          </w:p>
        </w:tc>
        <w:tc>
          <w:tcPr>
            <w:tcW w:w="875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标签栏高度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8600" cy="323850"/>
                  <wp:effectExtent l="0" t="0" r="0" b="6350"/>
                  <wp:docPr id="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iPhone6P、6SP、7P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1242×2208 px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401PPI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132px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146px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09550" cy="323850"/>
                  <wp:effectExtent l="0" t="0" r="6350" b="6350"/>
                  <wp:docPr id="4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iPhone6 - 6S - 7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750×1334 px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326PPI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88px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98px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71450" cy="323850"/>
                  <wp:effectExtent l="0" t="0" r="6350" b="6350"/>
                  <wp:docPr id="5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iPhone5 - 5C - 5S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640×1136 px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326PPI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88px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98px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71450" cy="323850"/>
                  <wp:effectExtent l="0" t="0" r="6350" b="6350"/>
                  <wp:docPr id="9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iPhone4 - 4S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640×960 px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326PPI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88px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98px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71450" cy="304800"/>
                  <wp:effectExtent l="0" t="0" r="6350" b="0"/>
                  <wp:docPr id="7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 &amp; iPod Touch第一代、第二代、第三代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320×480 px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163PPI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44px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49px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8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ind w:left="0" w:firstLine="0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48"/>
          <w:szCs w:val="48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48"/>
          <w:szCs w:val="48"/>
          <w:shd w:val="clear" w:fill="F9F9F9"/>
        </w:rPr>
        <w:t>iPhone图标尺寸：</w:t>
      </w:r>
    </w:p>
    <w:tbl>
      <w:tblPr>
        <w:tblW w:w="83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8"/>
        <w:gridCol w:w="1145"/>
        <w:gridCol w:w="965"/>
        <w:gridCol w:w="965"/>
        <w:gridCol w:w="1161"/>
        <w:gridCol w:w="785"/>
        <w:gridCol w:w="1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143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</w:t>
            </w:r>
          </w:p>
        </w:tc>
        <w:tc>
          <w:tcPr>
            <w:tcW w:w="1115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 Store</w:t>
            </w:r>
          </w:p>
        </w:tc>
        <w:tc>
          <w:tcPr>
            <w:tcW w:w="935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程序应用</w:t>
            </w:r>
          </w:p>
        </w:tc>
        <w:tc>
          <w:tcPr>
            <w:tcW w:w="935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主屏幕</w:t>
            </w:r>
          </w:p>
        </w:tc>
        <w:tc>
          <w:tcPr>
            <w:tcW w:w="1131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Spotlight搜索</w:t>
            </w:r>
          </w:p>
        </w:tc>
        <w:tc>
          <w:tcPr>
            <w:tcW w:w="755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标签栏</w:t>
            </w:r>
          </w:p>
        </w:tc>
        <w:tc>
          <w:tcPr>
            <w:tcW w:w="1110" w:type="dxa"/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工具栏和导航栏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28600" cy="323850"/>
                  <wp:effectExtent l="0" t="0" r="0" b="6350"/>
                  <wp:docPr id="10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iPhone6P - 6SP - 7(@3×)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1024×1024 px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180×180 px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114×114 px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87×87 px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75×75 px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66×66 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blCellSpacing w:w="15" w:type="dxa"/>
        </w:trPr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209550" cy="323850"/>
                  <wp:effectExtent l="0" t="0" r="6350" b="6350"/>
                  <wp:docPr id="8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iPhone6 - 6S - 7(@2×)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1024×1024 px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120×120 px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114×114 px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58×58 px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75×75 px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44×44 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71450" cy="323850"/>
                  <wp:effectExtent l="0" t="0" r="6350" b="6350"/>
                  <wp:docPr id="2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iPhone5 - 5C - 5S(@2×)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1024×1024 px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120×120 px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114×114 px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58×58 px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75×75 px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44×44 px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blCellSpacing w:w="15" w:type="dxa"/>
        </w:trPr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71450" cy="323850"/>
                  <wp:effectExtent l="0" t="0" r="6350" b="6350"/>
                  <wp:docPr id="1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/>
              <w:ind w:right="0"/>
              <w:rPr>
                <w:b w:val="0"/>
                <w:bCs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iPhone4 - 4S(@2×)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E157E"/>
    <w:rsid w:val="0A0E157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2018-09-04T06:41:00Z</dcterms:created>
  <dc:creator>Saint</dc:creator>
  <cp:lastModifiedBy>Saint</cp:lastModifiedBy>
  <dcterms:modified xsi:type="dcterms:W3CDTF">2018-09-04T06:43:18Z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